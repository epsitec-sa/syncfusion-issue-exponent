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A9F4" w14:textId="77777777" w:rsidR="00FD6BA6" w:rsidRDefault="00B62C05" w:rsidP="00B00E76">
      <w:pPr>
        <w:rPr>
          <w:rStyle w:val="Strong"/>
          <w:rFonts w:ascii="FrutigerNext LT Medium" w:hAnsi="FrutigerNext LT Medium"/>
          <w:lang w:val="en-US"/>
        </w:rPr>
      </w:pPr>
      <w:r w:rsidRPr="00FD6BA6">
        <w:rPr>
          <w:rStyle w:val="Strong"/>
          <w:rFonts w:ascii="FrutigerNext LT Medium" w:hAnsi="FrutigerNext LT Medium"/>
          <w:lang w:val="en-US"/>
        </w:rPr>
        <w:t>2</w:t>
      </w:r>
      <w:r w:rsidRPr="00FD6BA6">
        <w:rPr>
          <w:rStyle w:val="Strong"/>
          <w:rFonts w:ascii="FrutigerNext LT Medium" w:hAnsi="FrutigerNext LT Medium"/>
          <w:vertAlign w:val="superscript"/>
          <w:lang w:val="en-US"/>
        </w:rPr>
        <w:t>ème</w:t>
      </w:r>
      <w:r w:rsidR="00744D9B" w:rsidRPr="00FD6BA6">
        <w:rPr>
          <w:rStyle w:val="Strong"/>
          <w:rFonts w:ascii="FrutigerNext LT Medium" w:hAnsi="FrutigerNext LT Medium"/>
          <w:vertAlign w:val="superscript"/>
          <w:lang w:val="en-US"/>
        </w:rPr>
        <w:t xml:space="preserve"> </w:t>
      </w:r>
      <w:r w:rsidR="00183446" w:rsidRPr="00FD6BA6">
        <w:rPr>
          <w:rStyle w:val="Strong"/>
          <w:rFonts w:ascii="FrutigerNext LT Medium" w:hAnsi="FrutigerNext LT Medium"/>
          <w:lang w:val="en-US"/>
        </w:rPr>
        <w:t>rappel</w:t>
      </w:r>
    </w:p>
    <w:p w14:paraId="7FA17323" w14:textId="04C38C6B" w:rsidR="00B00E76" w:rsidRPr="00FD6BA6" w:rsidRDefault="00FD6BA6" w:rsidP="00B00E76">
      <w:pPr>
        <w:rPr>
          <w:rStyle w:val="Strong"/>
          <w:rFonts w:ascii="FrutigerNext LT Medium" w:hAnsi="FrutigerNext LT Medium"/>
          <w:lang w:val="en-US"/>
        </w:rPr>
      </w:pPr>
      <w:r w:rsidRPr="00FD6BA6">
        <w:rPr>
          <w:rStyle w:val="Strong"/>
          <w:rFonts w:ascii="FrutigerNext LT Medium" w:hAnsi="FrutigerNext LT Medium"/>
          <w:lang w:val="en-US"/>
        </w:rPr>
        <w:t>Us</w:t>
      </w:r>
      <w:r>
        <w:rPr>
          <w:rStyle w:val="Strong"/>
          <w:rFonts w:ascii="FrutigerNext LT Medium" w:hAnsi="FrutigerNext LT Medium"/>
          <w:lang w:val="en-US"/>
        </w:rPr>
        <w:t>e superscription for exponent</w:t>
      </w:r>
    </w:p>
    <w:sectPr w:rsidR="00B00E76" w:rsidRPr="00FD6BA6" w:rsidSect="00230462">
      <w:footerReference w:type="even" r:id="rId8"/>
      <w:footerReference w:type="default" r:id="rId9"/>
      <w:pgSz w:w="11906" w:h="16838" w:code="9"/>
      <w:pgMar w:top="1843" w:right="1021" w:bottom="1418" w:left="1021" w:header="1134" w:footer="340" w:gutter="0"/>
      <w:paperSrc w:first="15" w:other="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31C8E" w14:textId="77777777" w:rsidR="007D2931" w:rsidRDefault="007D2931" w:rsidP="006D0578">
      <w:r>
        <w:separator/>
      </w:r>
    </w:p>
  </w:endnote>
  <w:endnote w:type="continuationSeparator" w:id="0">
    <w:p w14:paraId="399F16E7" w14:textId="77777777" w:rsidR="007D2931" w:rsidRDefault="007D2931" w:rsidP="006D0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Next LT LightCn">
    <w:altName w:val="Calibri"/>
    <w:charset w:val="00"/>
    <w:family w:val="swiss"/>
    <w:pitch w:val="variable"/>
    <w:sig w:usb0="800000AF" w:usb1="4000204A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Next LT Regular">
    <w:altName w:val="Calibri"/>
    <w:charset w:val="00"/>
    <w:family w:val="swiss"/>
    <w:pitch w:val="variable"/>
    <w:sig w:usb0="800000AF" w:usb1="4000204A" w:usb2="00000000" w:usb3="00000000" w:csb0="00000009" w:csb1="00000000"/>
  </w:font>
  <w:font w:name="FrutigerNext LT Medium">
    <w:altName w:val="Calibri"/>
    <w:charset w:val="00"/>
    <w:family w:val="swiss"/>
    <w:pitch w:val="variable"/>
    <w:sig w:usb0="800000AF" w:usb1="4000204A" w:usb2="00000000" w:usb3="00000000" w:csb0="00000009" w:csb1="00000000"/>
  </w:font>
  <w:font w:name="FrutigerNext LT Light">
    <w:altName w:val="Malgun Gothic"/>
    <w:charset w:val="00"/>
    <w:family w:val="swiss"/>
    <w:pitch w:val="variable"/>
    <w:sig w:usb0="800000AF" w:usb1="4000204A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9C80D" w14:textId="77777777" w:rsidR="00562CCF" w:rsidRPr="00562CCF" w:rsidRDefault="00562CCF">
    <w:pPr>
      <w:pStyle w:val="Footer"/>
      <w:rPr>
        <w:color w:val="004F6D" w:themeColor="text1"/>
      </w:rPr>
    </w:pPr>
    <w:r w:rsidRPr="00562CCF">
      <w:rPr>
        <w:noProof/>
        <w:color w:val="004F6D" w:themeColor="text1"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9E6711" wp14:editId="4BE4B11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258075F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a51a24 [1614]" strokeweight="1.25pt">
              <w10:wrap anchorx="page" anchory="page"/>
            </v:rect>
          </w:pict>
        </mc:Fallback>
      </mc:AlternateContent>
    </w:r>
    <w:r w:rsidRPr="00562CCF">
      <w:rPr>
        <w:rFonts w:asciiTheme="minorHAnsi" w:eastAsiaTheme="minorEastAsia" w:hAnsiTheme="minorHAnsi" w:cstheme="minorBidi"/>
        <w:color w:val="004F6D" w:themeColor="text1"/>
      </w:rPr>
      <w:fldChar w:fldCharType="begin"/>
    </w:r>
    <w:r w:rsidRPr="00562CCF">
      <w:rPr>
        <w:color w:val="004F6D" w:themeColor="text1"/>
      </w:rPr>
      <w:instrText>PAGE    \* MERGEFORMAT</w:instrText>
    </w:r>
    <w:r w:rsidRPr="00562CCF">
      <w:rPr>
        <w:rFonts w:asciiTheme="minorHAnsi" w:eastAsiaTheme="minorEastAsia" w:hAnsiTheme="minorHAnsi" w:cstheme="minorBidi"/>
        <w:color w:val="004F6D" w:themeColor="text1"/>
      </w:rPr>
      <w:fldChar w:fldCharType="separate"/>
    </w:r>
    <w:r w:rsidR="00681003" w:rsidRPr="00681003">
      <w:rPr>
        <w:rFonts w:asciiTheme="majorHAnsi" w:eastAsiaTheme="majorEastAsia" w:hAnsiTheme="majorHAnsi" w:cstheme="majorBidi"/>
        <w:noProof/>
        <w:color w:val="004F6D" w:themeColor="text1"/>
        <w:lang w:val="fr-FR"/>
      </w:rPr>
      <w:t>1</w:t>
    </w:r>
    <w:r w:rsidRPr="00562CCF">
      <w:rPr>
        <w:rFonts w:asciiTheme="majorHAnsi" w:eastAsiaTheme="majorEastAsia" w:hAnsiTheme="majorHAnsi" w:cstheme="majorBidi"/>
        <w:color w:val="004F6D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0D074" w14:textId="77777777" w:rsidR="00B75758" w:rsidRPr="00562CCF" w:rsidRDefault="00562CCF" w:rsidP="00B75758">
    <w:pPr>
      <w:pStyle w:val="Footer"/>
      <w:jc w:val="right"/>
      <w:rPr>
        <w:caps/>
        <w:color w:val="004F6D" w:themeColor="text1"/>
        <w:sz w:val="16"/>
        <w:szCs w:val="16"/>
      </w:rPr>
    </w:pPr>
    <w:r w:rsidRPr="00562CCF">
      <w:rPr>
        <w:caps/>
        <w:color w:val="004F6D" w:themeColor="text1"/>
        <w:sz w:val="16"/>
        <w:szCs w:val="16"/>
      </w:rPr>
      <w:fldChar w:fldCharType="begin"/>
    </w:r>
    <w:r w:rsidRPr="00562CCF">
      <w:rPr>
        <w:caps/>
        <w:color w:val="004F6D" w:themeColor="text1"/>
        <w:sz w:val="16"/>
        <w:szCs w:val="16"/>
      </w:rPr>
      <w:instrText>PAGE   \* MERGEFORMAT</w:instrText>
    </w:r>
    <w:r w:rsidRPr="00562CCF">
      <w:rPr>
        <w:caps/>
        <w:color w:val="004F6D" w:themeColor="text1"/>
        <w:sz w:val="16"/>
        <w:szCs w:val="16"/>
      </w:rPr>
      <w:fldChar w:fldCharType="separate"/>
    </w:r>
    <w:r w:rsidR="00F1680D" w:rsidRPr="00F1680D">
      <w:rPr>
        <w:caps/>
        <w:noProof/>
        <w:color w:val="004F6D" w:themeColor="text1"/>
        <w:sz w:val="16"/>
        <w:szCs w:val="16"/>
        <w:lang w:val="fr-FR"/>
      </w:rPr>
      <w:t>2</w:t>
    </w:r>
    <w:r w:rsidRPr="00562CCF">
      <w:rPr>
        <w:caps/>
        <w:color w:val="004F6D" w:themeColor="text1"/>
        <w:sz w:val="16"/>
        <w:szCs w:val="16"/>
      </w:rPr>
      <w:fldChar w:fldCharType="end"/>
    </w:r>
  </w:p>
  <w:p w14:paraId="6519B367" w14:textId="77777777" w:rsidR="00562CCF" w:rsidRDefault="00562C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9E0A2" w14:textId="77777777" w:rsidR="007D2931" w:rsidRDefault="007D2931" w:rsidP="006D0578">
      <w:r>
        <w:separator/>
      </w:r>
    </w:p>
  </w:footnote>
  <w:footnote w:type="continuationSeparator" w:id="0">
    <w:p w14:paraId="436B4401" w14:textId="77777777" w:rsidR="007D2931" w:rsidRDefault="007D2931" w:rsidP="006D0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9A84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C8A5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B667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2E03E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38CD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7A0D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CE99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E497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9EC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C0D2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D783C"/>
    <w:multiLevelType w:val="multilevel"/>
    <w:tmpl w:val="C36C99BA"/>
    <w:numStyleLink w:val="NumLists"/>
  </w:abstractNum>
  <w:abstractNum w:abstractNumId="11" w15:restartNumberingAfterBreak="0">
    <w:nsid w:val="127C4EEC"/>
    <w:multiLevelType w:val="hybridMultilevel"/>
    <w:tmpl w:val="CED67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4719E4"/>
    <w:multiLevelType w:val="multilevel"/>
    <w:tmpl w:val="5364A96E"/>
    <w:styleLink w:val="ListBullet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004F6D" w:themeColor="text1"/>
      </w:rPr>
    </w:lvl>
    <w:lvl w:ilvl="1">
      <w:start w:val="1"/>
      <w:numFmt w:val="bullet"/>
      <w:lvlText w:val="o"/>
      <w:lvlJc w:val="left"/>
      <w:pPr>
        <w:tabs>
          <w:tab w:val="num" w:pos="851"/>
        </w:tabs>
        <w:ind w:left="851" w:hanging="283"/>
      </w:pPr>
      <w:rPr>
        <w:rFonts w:ascii="Courier New" w:hAnsi="Courier New" w:hint="default"/>
        <w:color w:val="004F6D" w:themeColor="text1"/>
      </w:rPr>
    </w:lvl>
    <w:lvl w:ilvl="2">
      <w:start w:val="1"/>
      <w:numFmt w:val="bullet"/>
      <w:lvlText w:val=""/>
      <w:lvlJc w:val="left"/>
      <w:pPr>
        <w:tabs>
          <w:tab w:val="num" w:pos="1135"/>
        </w:tabs>
        <w:ind w:left="1135" w:hanging="283"/>
      </w:pPr>
      <w:rPr>
        <w:rFonts w:ascii="Wingdings" w:hAnsi="Wingdings" w:hint="default"/>
        <w:color w:val="004F6D" w:themeColor="text1"/>
      </w:rPr>
    </w:lvl>
    <w:lvl w:ilvl="3">
      <w:start w:val="1"/>
      <w:numFmt w:val="bullet"/>
      <w:lvlText w:val=""/>
      <w:lvlJc w:val="left"/>
      <w:pPr>
        <w:tabs>
          <w:tab w:val="num" w:pos="1419"/>
        </w:tabs>
        <w:ind w:left="1419" w:hanging="283"/>
      </w:pPr>
      <w:rPr>
        <w:rFonts w:ascii="Symbol" w:hAnsi="Symbol" w:hint="default"/>
        <w:color w:val="004F6D" w:themeColor="text1"/>
      </w:rPr>
    </w:lvl>
    <w:lvl w:ilvl="4">
      <w:start w:val="1"/>
      <w:numFmt w:val="bullet"/>
      <w:lvlText w:val="o"/>
      <w:lvlJc w:val="left"/>
      <w:pPr>
        <w:tabs>
          <w:tab w:val="num" w:pos="1703"/>
        </w:tabs>
        <w:ind w:left="1703" w:hanging="283"/>
      </w:pPr>
      <w:rPr>
        <w:rFonts w:ascii="Courier New" w:hAnsi="Courier New" w:hint="default"/>
        <w:color w:val="004F6D" w:themeColor="text1"/>
      </w:rPr>
    </w:lvl>
    <w:lvl w:ilvl="5">
      <w:start w:val="1"/>
      <w:numFmt w:val="bullet"/>
      <w:lvlText w:val=""/>
      <w:lvlJc w:val="left"/>
      <w:pPr>
        <w:tabs>
          <w:tab w:val="num" w:pos="1987"/>
        </w:tabs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271"/>
        </w:tabs>
        <w:ind w:left="2271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555"/>
        </w:tabs>
        <w:ind w:left="2555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839"/>
        </w:tabs>
        <w:ind w:left="2839" w:hanging="283"/>
      </w:pPr>
      <w:rPr>
        <w:rFonts w:ascii="Wingdings" w:hAnsi="Wingdings" w:hint="default"/>
      </w:rPr>
    </w:lvl>
  </w:abstractNum>
  <w:abstractNum w:abstractNumId="13" w15:restartNumberingAfterBreak="0">
    <w:nsid w:val="1A4A33A2"/>
    <w:multiLevelType w:val="multilevel"/>
    <w:tmpl w:val="C36C99BA"/>
    <w:numStyleLink w:val="NumLists"/>
  </w:abstractNum>
  <w:abstractNum w:abstractNumId="14" w15:restartNumberingAfterBreak="0">
    <w:nsid w:val="23691C0E"/>
    <w:multiLevelType w:val="multilevel"/>
    <w:tmpl w:val="C36C99BA"/>
    <w:lvl w:ilvl="0">
      <w:start w:val="1"/>
      <w:numFmt w:val="decimal"/>
      <w:pStyle w:val="ListNumber"/>
      <w:lvlText w:val="%1."/>
      <w:lvlJc w:val="right"/>
      <w:pPr>
        <w:tabs>
          <w:tab w:val="num" w:pos="567"/>
        </w:tabs>
        <w:ind w:left="567" w:hanging="113"/>
      </w:pPr>
      <w:rPr>
        <w:rFonts w:hint="default"/>
        <w:color w:val="004F6D" w:themeColor="text1"/>
      </w:rPr>
    </w:lvl>
    <w:lvl w:ilvl="1">
      <w:start w:val="1"/>
      <w:numFmt w:val="lowerLetter"/>
      <w:pStyle w:val="ListNuimber2"/>
      <w:lvlText w:val="%2."/>
      <w:lvlJc w:val="right"/>
      <w:pPr>
        <w:tabs>
          <w:tab w:val="num" w:pos="851"/>
        </w:tabs>
        <w:ind w:left="851" w:hanging="113"/>
      </w:pPr>
      <w:rPr>
        <w:rFonts w:hint="default"/>
        <w:color w:val="004F6D" w:themeColor="text1"/>
      </w:rPr>
    </w:lvl>
    <w:lvl w:ilvl="2">
      <w:start w:val="1"/>
      <w:numFmt w:val="lowerRoman"/>
      <w:pStyle w:val="ListNuimber3"/>
      <w:lvlText w:val="%3."/>
      <w:lvlJc w:val="right"/>
      <w:pPr>
        <w:tabs>
          <w:tab w:val="num" w:pos="1135"/>
        </w:tabs>
        <w:ind w:left="1135" w:hanging="113"/>
      </w:pPr>
      <w:rPr>
        <w:rFonts w:hint="default"/>
        <w:color w:val="004F6D" w:themeColor="text1"/>
      </w:rPr>
    </w:lvl>
    <w:lvl w:ilvl="3">
      <w:start w:val="1"/>
      <w:numFmt w:val="decimal"/>
      <w:pStyle w:val="ListNuimber4"/>
      <w:lvlText w:val="(%4)"/>
      <w:lvlJc w:val="right"/>
      <w:pPr>
        <w:tabs>
          <w:tab w:val="num" w:pos="1419"/>
        </w:tabs>
        <w:ind w:left="1419" w:hanging="113"/>
      </w:pPr>
      <w:rPr>
        <w:rFonts w:hint="default"/>
        <w:color w:val="004F6D" w:themeColor="text1"/>
      </w:rPr>
    </w:lvl>
    <w:lvl w:ilvl="4">
      <w:start w:val="1"/>
      <w:numFmt w:val="lowerLetter"/>
      <w:pStyle w:val="ListNuimber5"/>
      <w:lvlText w:val="(%5)"/>
      <w:lvlJc w:val="right"/>
      <w:pPr>
        <w:tabs>
          <w:tab w:val="num" w:pos="1703"/>
        </w:tabs>
        <w:ind w:left="1703" w:hanging="113"/>
      </w:pPr>
      <w:rPr>
        <w:rFonts w:hint="default"/>
        <w:color w:val="004F6D" w:themeColor="text1"/>
      </w:rPr>
    </w:lvl>
    <w:lvl w:ilvl="5">
      <w:start w:val="1"/>
      <w:numFmt w:val="lowerRoman"/>
      <w:lvlText w:val="(%6)"/>
      <w:lvlJc w:val="left"/>
      <w:pPr>
        <w:tabs>
          <w:tab w:val="num" w:pos="1987"/>
        </w:tabs>
        <w:ind w:left="1987" w:hanging="11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71"/>
        </w:tabs>
        <w:ind w:left="2271" w:hanging="11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55"/>
        </w:tabs>
        <w:ind w:left="2555" w:hanging="11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39"/>
        </w:tabs>
        <w:ind w:left="2839" w:hanging="113"/>
      </w:pPr>
      <w:rPr>
        <w:rFonts w:hint="default"/>
      </w:rPr>
    </w:lvl>
  </w:abstractNum>
  <w:abstractNum w:abstractNumId="15" w15:restartNumberingAfterBreak="0">
    <w:nsid w:val="23CA2CF8"/>
    <w:multiLevelType w:val="multilevel"/>
    <w:tmpl w:val="5364A96E"/>
    <w:numStyleLink w:val="ListBullets"/>
  </w:abstractNum>
  <w:abstractNum w:abstractNumId="16" w15:restartNumberingAfterBreak="0">
    <w:nsid w:val="248E2158"/>
    <w:multiLevelType w:val="multilevel"/>
    <w:tmpl w:val="7A34A7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4F6D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C46A2"/>
    <w:multiLevelType w:val="multilevel"/>
    <w:tmpl w:val="E5744EEA"/>
    <w:lvl w:ilvl="0">
      <w:start w:val="1"/>
      <w:numFmt w:val="decimal"/>
      <w:lvlText w:val="%1."/>
      <w:lvlJc w:val="right"/>
      <w:pPr>
        <w:tabs>
          <w:tab w:val="num" w:pos="567"/>
        </w:tabs>
        <w:ind w:left="567" w:hanging="113"/>
      </w:pPr>
      <w:rPr>
        <w:rFonts w:hint="default"/>
        <w:color w:val="004F6D" w:themeColor="text1"/>
      </w:rPr>
    </w:lvl>
    <w:lvl w:ilvl="1">
      <w:start w:val="1"/>
      <w:numFmt w:val="lowerLetter"/>
      <w:lvlText w:val="%2."/>
      <w:lvlJc w:val="right"/>
      <w:pPr>
        <w:tabs>
          <w:tab w:val="num" w:pos="851"/>
        </w:tabs>
        <w:ind w:left="851" w:hanging="113"/>
      </w:pPr>
      <w:rPr>
        <w:rFonts w:hint="default"/>
        <w:color w:val="004F6D" w:themeColor="text1"/>
      </w:rPr>
    </w:lvl>
    <w:lvl w:ilvl="2">
      <w:start w:val="1"/>
      <w:numFmt w:val="lowerRoman"/>
      <w:lvlText w:val="%3."/>
      <w:lvlJc w:val="right"/>
      <w:pPr>
        <w:tabs>
          <w:tab w:val="num" w:pos="1135"/>
        </w:tabs>
        <w:ind w:left="1135" w:hanging="113"/>
      </w:pPr>
      <w:rPr>
        <w:rFonts w:hint="default"/>
        <w:color w:val="004F6D" w:themeColor="text1"/>
      </w:rPr>
    </w:lvl>
    <w:lvl w:ilvl="3">
      <w:start w:val="1"/>
      <w:numFmt w:val="decimal"/>
      <w:lvlText w:val="(%4)"/>
      <w:lvlJc w:val="right"/>
      <w:pPr>
        <w:tabs>
          <w:tab w:val="num" w:pos="1419"/>
        </w:tabs>
        <w:ind w:left="1419" w:hanging="113"/>
      </w:pPr>
      <w:rPr>
        <w:rFonts w:hint="default"/>
        <w:color w:val="004F6D" w:themeColor="text1"/>
      </w:rPr>
    </w:lvl>
    <w:lvl w:ilvl="4">
      <w:start w:val="1"/>
      <w:numFmt w:val="lowerLetter"/>
      <w:lvlText w:val="(%5)"/>
      <w:lvlJc w:val="right"/>
      <w:pPr>
        <w:tabs>
          <w:tab w:val="num" w:pos="1703"/>
        </w:tabs>
        <w:ind w:left="1703" w:hanging="113"/>
      </w:pPr>
      <w:rPr>
        <w:rFonts w:hint="default"/>
        <w:color w:val="004F6D" w:themeColor="text1"/>
      </w:rPr>
    </w:lvl>
    <w:lvl w:ilvl="5">
      <w:start w:val="1"/>
      <w:numFmt w:val="lowerRoman"/>
      <w:lvlText w:val="(%6)"/>
      <w:lvlJc w:val="left"/>
      <w:pPr>
        <w:tabs>
          <w:tab w:val="num" w:pos="1987"/>
        </w:tabs>
        <w:ind w:left="1987" w:hanging="11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71"/>
        </w:tabs>
        <w:ind w:left="2271" w:hanging="11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55"/>
        </w:tabs>
        <w:ind w:left="2555" w:hanging="11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39"/>
        </w:tabs>
        <w:ind w:left="2839" w:hanging="113"/>
      </w:pPr>
      <w:rPr>
        <w:rFonts w:hint="default"/>
      </w:rPr>
    </w:lvl>
  </w:abstractNum>
  <w:abstractNum w:abstractNumId="18" w15:restartNumberingAfterBreak="0">
    <w:nsid w:val="2C090A07"/>
    <w:multiLevelType w:val="multilevel"/>
    <w:tmpl w:val="C36C99BA"/>
    <w:numStyleLink w:val="NumLists"/>
  </w:abstractNum>
  <w:abstractNum w:abstractNumId="19" w15:restartNumberingAfterBreak="0">
    <w:nsid w:val="37144ACE"/>
    <w:multiLevelType w:val="multilevel"/>
    <w:tmpl w:val="C36C99BA"/>
    <w:numStyleLink w:val="NumLists"/>
  </w:abstractNum>
  <w:abstractNum w:abstractNumId="20" w15:restartNumberingAfterBreak="0">
    <w:nsid w:val="40E3171F"/>
    <w:multiLevelType w:val="multilevel"/>
    <w:tmpl w:val="C36C99BA"/>
    <w:numStyleLink w:val="NumLists"/>
  </w:abstractNum>
  <w:abstractNum w:abstractNumId="21" w15:restartNumberingAfterBreak="0">
    <w:nsid w:val="41E51E30"/>
    <w:multiLevelType w:val="hybridMultilevel"/>
    <w:tmpl w:val="BA96BE36"/>
    <w:lvl w:ilvl="0" w:tplc="8D242C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4F6D" w:themeColor="text1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81633"/>
    <w:multiLevelType w:val="multilevel"/>
    <w:tmpl w:val="5364A96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004F6D" w:themeColor="text1"/>
      </w:rPr>
    </w:lvl>
    <w:lvl w:ilvl="1">
      <w:start w:val="1"/>
      <w:numFmt w:val="bullet"/>
      <w:pStyle w:val="ListBullet2"/>
      <w:lvlText w:val="o"/>
      <w:lvlJc w:val="left"/>
      <w:pPr>
        <w:tabs>
          <w:tab w:val="num" w:pos="851"/>
        </w:tabs>
        <w:ind w:left="851" w:hanging="283"/>
      </w:pPr>
      <w:rPr>
        <w:rFonts w:ascii="Courier New" w:hAnsi="Courier New" w:hint="default"/>
        <w:color w:val="004F6D" w:themeColor="text1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135"/>
        </w:tabs>
        <w:ind w:left="1135" w:hanging="283"/>
      </w:pPr>
      <w:rPr>
        <w:rFonts w:ascii="Wingdings" w:hAnsi="Wingdings" w:hint="default"/>
        <w:color w:val="004F6D" w:themeColor="text1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419"/>
        </w:tabs>
        <w:ind w:left="1419" w:hanging="283"/>
      </w:pPr>
      <w:rPr>
        <w:rFonts w:ascii="Symbol" w:hAnsi="Symbol" w:hint="default"/>
        <w:color w:val="004F6D" w:themeColor="text1"/>
      </w:rPr>
    </w:lvl>
    <w:lvl w:ilvl="4">
      <w:start w:val="1"/>
      <w:numFmt w:val="bullet"/>
      <w:pStyle w:val="ListBullet5"/>
      <w:lvlText w:val="o"/>
      <w:lvlJc w:val="left"/>
      <w:pPr>
        <w:tabs>
          <w:tab w:val="num" w:pos="1703"/>
        </w:tabs>
        <w:ind w:left="1703" w:hanging="283"/>
      </w:pPr>
      <w:rPr>
        <w:rFonts w:ascii="Courier New" w:hAnsi="Courier New" w:hint="default"/>
        <w:color w:val="004F6D" w:themeColor="text1"/>
      </w:rPr>
    </w:lvl>
    <w:lvl w:ilvl="5">
      <w:start w:val="1"/>
      <w:numFmt w:val="bullet"/>
      <w:lvlText w:val=""/>
      <w:lvlJc w:val="left"/>
      <w:pPr>
        <w:tabs>
          <w:tab w:val="num" w:pos="1987"/>
        </w:tabs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271"/>
        </w:tabs>
        <w:ind w:left="2271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555"/>
        </w:tabs>
        <w:ind w:left="2555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839"/>
        </w:tabs>
        <w:ind w:left="2839" w:hanging="283"/>
      </w:pPr>
      <w:rPr>
        <w:rFonts w:ascii="Wingdings" w:hAnsi="Wingdings" w:hint="default"/>
      </w:rPr>
    </w:lvl>
  </w:abstractNum>
  <w:abstractNum w:abstractNumId="23" w15:restartNumberingAfterBreak="0">
    <w:nsid w:val="56C5082D"/>
    <w:multiLevelType w:val="multilevel"/>
    <w:tmpl w:val="C36C99BA"/>
    <w:styleLink w:val="NumLists"/>
    <w:lvl w:ilvl="0">
      <w:start w:val="1"/>
      <w:numFmt w:val="decimal"/>
      <w:lvlText w:val="%1."/>
      <w:lvlJc w:val="right"/>
      <w:pPr>
        <w:tabs>
          <w:tab w:val="num" w:pos="567"/>
        </w:tabs>
        <w:ind w:left="567" w:hanging="113"/>
      </w:pPr>
      <w:rPr>
        <w:rFonts w:hint="default"/>
        <w:color w:val="004F6D" w:themeColor="text1"/>
      </w:rPr>
    </w:lvl>
    <w:lvl w:ilvl="1">
      <w:start w:val="1"/>
      <w:numFmt w:val="lowerLetter"/>
      <w:lvlText w:val="%2."/>
      <w:lvlJc w:val="right"/>
      <w:pPr>
        <w:tabs>
          <w:tab w:val="num" w:pos="851"/>
        </w:tabs>
        <w:ind w:left="851" w:hanging="113"/>
      </w:pPr>
      <w:rPr>
        <w:rFonts w:hint="default"/>
        <w:color w:val="004F6D" w:themeColor="text1"/>
      </w:rPr>
    </w:lvl>
    <w:lvl w:ilvl="2">
      <w:start w:val="1"/>
      <w:numFmt w:val="lowerRoman"/>
      <w:lvlText w:val="%3."/>
      <w:lvlJc w:val="right"/>
      <w:pPr>
        <w:tabs>
          <w:tab w:val="num" w:pos="1135"/>
        </w:tabs>
        <w:ind w:left="1135" w:hanging="113"/>
      </w:pPr>
      <w:rPr>
        <w:rFonts w:hint="default"/>
        <w:color w:val="004F6D" w:themeColor="text1"/>
      </w:rPr>
    </w:lvl>
    <w:lvl w:ilvl="3">
      <w:start w:val="1"/>
      <w:numFmt w:val="decimal"/>
      <w:lvlText w:val="(%4)"/>
      <w:lvlJc w:val="right"/>
      <w:pPr>
        <w:tabs>
          <w:tab w:val="num" w:pos="1419"/>
        </w:tabs>
        <w:ind w:left="1419" w:hanging="113"/>
      </w:pPr>
      <w:rPr>
        <w:rFonts w:hint="default"/>
        <w:color w:val="004F6D" w:themeColor="text1"/>
      </w:rPr>
    </w:lvl>
    <w:lvl w:ilvl="4">
      <w:start w:val="1"/>
      <w:numFmt w:val="lowerLetter"/>
      <w:lvlText w:val="(%5)"/>
      <w:lvlJc w:val="right"/>
      <w:pPr>
        <w:tabs>
          <w:tab w:val="num" w:pos="1703"/>
        </w:tabs>
        <w:ind w:left="1703" w:hanging="113"/>
      </w:pPr>
      <w:rPr>
        <w:rFonts w:hint="default"/>
        <w:color w:val="004F6D" w:themeColor="text1"/>
      </w:rPr>
    </w:lvl>
    <w:lvl w:ilvl="5">
      <w:start w:val="1"/>
      <w:numFmt w:val="lowerRoman"/>
      <w:lvlText w:val="(%6)"/>
      <w:lvlJc w:val="left"/>
      <w:pPr>
        <w:tabs>
          <w:tab w:val="num" w:pos="1987"/>
        </w:tabs>
        <w:ind w:left="1987" w:hanging="11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71"/>
        </w:tabs>
        <w:ind w:left="2271" w:hanging="11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55"/>
        </w:tabs>
        <w:ind w:left="2555" w:hanging="11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39"/>
        </w:tabs>
        <w:ind w:left="2839" w:hanging="113"/>
      </w:pPr>
      <w:rPr>
        <w:rFonts w:hint="default"/>
      </w:rPr>
    </w:lvl>
  </w:abstractNum>
  <w:abstractNum w:abstractNumId="24" w15:restartNumberingAfterBreak="0">
    <w:nsid w:val="6A7B4A9D"/>
    <w:multiLevelType w:val="multilevel"/>
    <w:tmpl w:val="C36C99BA"/>
    <w:numStyleLink w:val="NumLists"/>
  </w:abstractNum>
  <w:abstractNum w:abstractNumId="25" w15:restartNumberingAfterBreak="0">
    <w:nsid w:val="6EDA6798"/>
    <w:multiLevelType w:val="multilevel"/>
    <w:tmpl w:val="C36C99BA"/>
    <w:numStyleLink w:val="NumLists"/>
  </w:abstractNum>
  <w:abstractNum w:abstractNumId="26" w15:restartNumberingAfterBreak="0">
    <w:nsid w:val="73A37B07"/>
    <w:multiLevelType w:val="multilevel"/>
    <w:tmpl w:val="C36C99BA"/>
    <w:numStyleLink w:val="NumLists"/>
  </w:abstractNum>
  <w:abstractNum w:abstractNumId="27" w15:restartNumberingAfterBreak="0">
    <w:nsid w:val="761012E2"/>
    <w:multiLevelType w:val="hybridMultilevel"/>
    <w:tmpl w:val="27147518"/>
    <w:lvl w:ilvl="0" w:tplc="F92CB31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4F6D" w:themeColor="text1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A35F6"/>
    <w:multiLevelType w:val="multilevel"/>
    <w:tmpl w:val="C36C99BA"/>
    <w:numStyleLink w:val="NumLists"/>
  </w:abstractNum>
  <w:num w:numId="1">
    <w:abstractNumId w:val="27"/>
  </w:num>
  <w:num w:numId="2">
    <w:abstractNumId w:val="21"/>
  </w:num>
  <w:num w:numId="3">
    <w:abstractNumId w:val="16"/>
  </w:num>
  <w:num w:numId="4">
    <w:abstractNumId w:val="9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23"/>
  </w:num>
  <w:num w:numId="11">
    <w:abstractNumId w:val="3"/>
  </w:num>
  <w:num w:numId="12">
    <w:abstractNumId w:val="2"/>
  </w:num>
  <w:num w:numId="13">
    <w:abstractNumId w:val="1"/>
  </w:num>
  <w:num w:numId="14">
    <w:abstractNumId w:val="28"/>
  </w:num>
  <w:num w:numId="15">
    <w:abstractNumId w:val="19"/>
  </w:num>
  <w:num w:numId="16">
    <w:abstractNumId w:val="26"/>
  </w:num>
  <w:num w:numId="17">
    <w:abstractNumId w:val="0"/>
  </w:num>
  <w:num w:numId="18">
    <w:abstractNumId w:val="24"/>
  </w:num>
  <w:num w:numId="19">
    <w:abstractNumId w:val="18"/>
  </w:num>
  <w:num w:numId="20">
    <w:abstractNumId w:val="8"/>
  </w:num>
  <w:num w:numId="21">
    <w:abstractNumId w:val="10"/>
  </w:num>
  <w:num w:numId="22">
    <w:abstractNumId w:val="20"/>
  </w:num>
  <w:num w:numId="23">
    <w:abstractNumId w:val="11"/>
  </w:num>
  <w:num w:numId="24">
    <w:abstractNumId w:val="15"/>
  </w:num>
  <w:num w:numId="25">
    <w:abstractNumId w:val="17"/>
  </w:num>
  <w:num w:numId="26">
    <w:abstractNumId w:val="25"/>
  </w:num>
  <w:num w:numId="27">
    <w:abstractNumId w:val="13"/>
  </w:num>
  <w:num w:numId="28">
    <w:abstractNumId w:val="22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2"/>
  </w:num>
  <w:num w:numId="36">
    <w:abstractNumId w:val="22"/>
  </w:num>
  <w:num w:numId="37">
    <w:abstractNumId w:val="22"/>
  </w:num>
  <w:num w:numId="38">
    <w:abstractNumId w:val="22"/>
  </w:num>
  <w:num w:numId="39">
    <w:abstractNumId w:val="22"/>
  </w:num>
  <w:num w:numId="40">
    <w:abstractNumId w:val="22"/>
  </w:num>
  <w:num w:numId="41">
    <w:abstractNumId w:val="23"/>
  </w:num>
  <w:num w:numId="42">
    <w:abstractNumId w:val="22"/>
  </w:num>
  <w:num w:numId="43">
    <w:abstractNumId w:val="22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9B6"/>
    <w:rsid w:val="00006D62"/>
    <w:rsid w:val="000119B6"/>
    <w:rsid w:val="000233FA"/>
    <w:rsid w:val="000460E5"/>
    <w:rsid w:val="00053D16"/>
    <w:rsid w:val="00055A77"/>
    <w:rsid w:val="0009620D"/>
    <w:rsid w:val="000C7194"/>
    <w:rsid w:val="000F50DD"/>
    <w:rsid w:val="00110186"/>
    <w:rsid w:val="00116081"/>
    <w:rsid w:val="0011704D"/>
    <w:rsid w:val="001219F8"/>
    <w:rsid w:val="00122992"/>
    <w:rsid w:val="00122D5D"/>
    <w:rsid w:val="00137FD8"/>
    <w:rsid w:val="0014614B"/>
    <w:rsid w:val="00167A08"/>
    <w:rsid w:val="0017070C"/>
    <w:rsid w:val="00172A90"/>
    <w:rsid w:val="0017350A"/>
    <w:rsid w:val="00183446"/>
    <w:rsid w:val="00187FE4"/>
    <w:rsid w:val="00192F03"/>
    <w:rsid w:val="001A34C8"/>
    <w:rsid w:val="001A7941"/>
    <w:rsid w:val="001B7305"/>
    <w:rsid w:val="001B7D74"/>
    <w:rsid w:val="001C0899"/>
    <w:rsid w:val="001C1004"/>
    <w:rsid w:val="001C5C5C"/>
    <w:rsid w:val="001E3A63"/>
    <w:rsid w:val="001F4A94"/>
    <w:rsid w:val="0020038D"/>
    <w:rsid w:val="002059F3"/>
    <w:rsid w:val="002155F9"/>
    <w:rsid w:val="00217C0B"/>
    <w:rsid w:val="002264B4"/>
    <w:rsid w:val="00230462"/>
    <w:rsid w:val="0024369A"/>
    <w:rsid w:val="00265F18"/>
    <w:rsid w:val="00271A0A"/>
    <w:rsid w:val="002C5562"/>
    <w:rsid w:val="002C7454"/>
    <w:rsid w:val="00307AC2"/>
    <w:rsid w:val="00311BFA"/>
    <w:rsid w:val="00315A2B"/>
    <w:rsid w:val="00317131"/>
    <w:rsid w:val="00327000"/>
    <w:rsid w:val="003273C9"/>
    <w:rsid w:val="00335D25"/>
    <w:rsid w:val="003364AB"/>
    <w:rsid w:val="00336CB1"/>
    <w:rsid w:val="00340EC1"/>
    <w:rsid w:val="00346151"/>
    <w:rsid w:val="00362977"/>
    <w:rsid w:val="00371D92"/>
    <w:rsid w:val="00374497"/>
    <w:rsid w:val="00380D34"/>
    <w:rsid w:val="00381F5B"/>
    <w:rsid w:val="00382D6D"/>
    <w:rsid w:val="00391C7B"/>
    <w:rsid w:val="00392C0E"/>
    <w:rsid w:val="003B0D5C"/>
    <w:rsid w:val="003B2A5C"/>
    <w:rsid w:val="003B6DA8"/>
    <w:rsid w:val="003D025C"/>
    <w:rsid w:val="003D3DE4"/>
    <w:rsid w:val="003D51CC"/>
    <w:rsid w:val="003D6F47"/>
    <w:rsid w:val="003E2DA1"/>
    <w:rsid w:val="003E35EF"/>
    <w:rsid w:val="003E6ACA"/>
    <w:rsid w:val="00403EE9"/>
    <w:rsid w:val="004140E5"/>
    <w:rsid w:val="00416905"/>
    <w:rsid w:val="00423C89"/>
    <w:rsid w:val="00440EAF"/>
    <w:rsid w:val="0044165E"/>
    <w:rsid w:val="00444455"/>
    <w:rsid w:val="00446785"/>
    <w:rsid w:val="004526C6"/>
    <w:rsid w:val="00456FD4"/>
    <w:rsid w:val="00470FC9"/>
    <w:rsid w:val="004A6E50"/>
    <w:rsid w:val="004A7F1B"/>
    <w:rsid w:val="004B3605"/>
    <w:rsid w:val="004B3CEB"/>
    <w:rsid w:val="004B5372"/>
    <w:rsid w:val="004F5901"/>
    <w:rsid w:val="0050053D"/>
    <w:rsid w:val="00505438"/>
    <w:rsid w:val="00512E02"/>
    <w:rsid w:val="00523555"/>
    <w:rsid w:val="005235C6"/>
    <w:rsid w:val="0052449B"/>
    <w:rsid w:val="005254CA"/>
    <w:rsid w:val="00531CE3"/>
    <w:rsid w:val="00533948"/>
    <w:rsid w:val="00543DA2"/>
    <w:rsid w:val="00543E0C"/>
    <w:rsid w:val="00544060"/>
    <w:rsid w:val="00546EC6"/>
    <w:rsid w:val="005518B7"/>
    <w:rsid w:val="00553FB5"/>
    <w:rsid w:val="00560C34"/>
    <w:rsid w:val="00562CCF"/>
    <w:rsid w:val="0058006F"/>
    <w:rsid w:val="005803CF"/>
    <w:rsid w:val="005942DE"/>
    <w:rsid w:val="005A72D6"/>
    <w:rsid w:val="005B6ED5"/>
    <w:rsid w:val="005F7CF7"/>
    <w:rsid w:val="00601535"/>
    <w:rsid w:val="006177E0"/>
    <w:rsid w:val="006228D6"/>
    <w:rsid w:val="006300DD"/>
    <w:rsid w:val="0063383F"/>
    <w:rsid w:val="006421B7"/>
    <w:rsid w:val="00650407"/>
    <w:rsid w:val="00671404"/>
    <w:rsid w:val="00672837"/>
    <w:rsid w:val="0067622F"/>
    <w:rsid w:val="00681003"/>
    <w:rsid w:val="0069658A"/>
    <w:rsid w:val="006A2FE8"/>
    <w:rsid w:val="006B4959"/>
    <w:rsid w:val="006B7B33"/>
    <w:rsid w:val="006C2514"/>
    <w:rsid w:val="006C586B"/>
    <w:rsid w:val="006D0578"/>
    <w:rsid w:val="006D2960"/>
    <w:rsid w:val="006D76F9"/>
    <w:rsid w:val="006F2349"/>
    <w:rsid w:val="007053DD"/>
    <w:rsid w:val="00713FDB"/>
    <w:rsid w:val="0071476B"/>
    <w:rsid w:val="007178CA"/>
    <w:rsid w:val="00722AC4"/>
    <w:rsid w:val="007274D4"/>
    <w:rsid w:val="0073161D"/>
    <w:rsid w:val="007439C4"/>
    <w:rsid w:val="00744D9B"/>
    <w:rsid w:val="00761828"/>
    <w:rsid w:val="007652F6"/>
    <w:rsid w:val="00790F44"/>
    <w:rsid w:val="00797EED"/>
    <w:rsid w:val="007A3FBC"/>
    <w:rsid w:val="007B4BCA"/>
    <w:rsid w:val="007C0E69"/>
    <w:rsid w:val="007C540F"/>
    <w:rsid w:val="007C5520"/>
    <w:rsid w:val="007D2931"/>
    <w:rsid w:val="007D431A"/>
    <w:rsid w:val="007E2CC5"/>
    <w:rsid w:val="007F0097"/>
    <w:rsid w:val="007F3716"/>
    <w:rsid w:val="007F6D0F"/>
    <w:rsid w:val="00801201"/>
    <w:rsid w:val="00802ECB"/>
    <w:rsid w:val="0081527F"/>
    <w:rsid w:val="008246E9"/>
    <w:rsid w:val="00824832"/>
    <w:rsid w:val="0083291A"/>
    <w:rsid w:val="008478F8"/>
    <w:rsid w:val="00851BE5"/>
    <w:rsid w:val="00861A16"/>
    <w:rsid w:val="008814AD"/>
    <w:rsid w:val="0088492E"/>
    <w:rsid w:val="00887385"/>
    <w:rsid w:val="008929BA"/>
    <w:rsid w:val="008B1138"/>
    <w:rsid w:val="008B6648"/>
    <w:rsid w:val="008C24AE"/>
    <w:rsid w:val="008D2075"/>
    <w:rsid w:val="008E1428"/>
    <w:rsid w:val="008E459A"/>
    <w:rsid w:val="008F7373"/>
    <w:rsid w:val="009076FE"/>
    <w:rsid w:val="009279C7"/>
    <w:rsid w:val="0093194A"/>
    <w:rsid w:val="009432BC"/>
    <w:rsid w:val="009446C1"/>
    <w:rsid w:val="00946E81"/>
    <w:rsid w:val="0096421D"/>
    <w:rsid w:val="00966F3D"/>
    <w:rsid w:val="00977F6F"/>
    <w:rsid w:val="00980381"/>
    <w:rsid w:val="009865FD"/>
    <w:rsid w:val="0099247C"/>
    <w:rsid w:val="00993A51"/>
    <w:rsid w:val="00994984"/>
    <w:rsid w:val="009962C6"/>
    <w:rsid w:val="009A4D81"/>
    <w:rsid w:val="009B5899"/>
    <w:rsid w:val="009C1614"/>
    <w:rsid w:val="009C29A8"/>
    <w:rsid w:val="009E1CE0"/>
    <w:rsid w:val="009E542C"/>
    <w:rsid w:val="009F2876"/>
    <w:rsid w:val="00A070AC"/>
    <w:rsid w:val="00A24C97"/>
    <w:rsid w:val="00A33D01"/>
    <w:rsid w:val="00A37E36"/>
    <w:rsid w:val="00A417A8"/>
    <w:rsid w:val="00A475AF"/>
    <w:rsid w:val="00A56AA1"/>
    <w:rsid w:val="00A7584E"/>
    <w:rsid w:val="00A81DC5"/>
    <w:rsid w:val="00A870D7"/>
    <w:rsid w:val="00A87D9D"/>
    <w:rsid w:val="00A90A6D"/>
    <w:rsid w:val="00A918A9"/>
    <w:rsid w:val="00A9494B"/>
    <w:rsid w:val="00AB633D"/>
    <w:rsid w:val="00AC315E"/>
    <w:rsid w:val="00AC54F1"/>
    <w:rsid w:val="00AD1BD1"/>
    <w:rsid w:val="00AD64D1"/>
    <w:rsid w:val="00AF6556"/>
    <w:rsid w:val="00B00E76"/>
    <w:rsid w:val="00B01847"/>
    <w:rsid w:val="00B02A6A"/>
    <w:rsid w:val="00B247DC"/>
    <w:rsid w:val="00B36643"/>
    <w:rsid w:val="00B404FD"/>
    <w:rsid w:val="00B41FD4"/>
    <w:rsid w:val="00B62C05"/>
    <w:rsid w:val="00B75758"/>
    <w:rsid w:val="00B95CE7"/>
    <w:rsid w:val="00BA0CFB"/>
    <w:rsid w:val="00BC2DCE"/>
    <w:rsid w:val="00BD2A7A"/>
    <w:rsid w:val="00BD3C32"/>
    <w:rsid w:val="00BD5761"/>
    <w:rsid w:val="00BF4C75"/>
    <w:rsid w:val="00C032E8"/>
    <w:rsid w:val="00C04028"/>
    <w:rsid w:val="00C11519"/>
    <w:rsid w:val="00C32D7E"/>
    <w:rsid w:val="00C715D0"/>
    <w:rsid w:val="00C846DF"/>
    <w:rsid w:val="00C93820"/>
    <w:rsid w:val="00C94EB2"/>
    <w:rsid w:val="00CA34CB"/>
    <w:rsid w:val="00CA564E"/>
    <w:rsid w:val="00CB216F"/>
    <w:rsid w:val="00D27244"/>
    <w:rsid w:val="00D36592"/>
    <w:rsid w:val="00D36BD0"/>
    <w:rsid w:val="00D373B4"/>
    <w:rsid w:val="00D67D0C"/>
    <w:rsid w:val="00D849B6"/>
    <w:rsid w:val="00D9137D"/>
    <w:rsid w:val="00DA4C39"/>
    <w:rsid w:val="00DD34EE"/>
    <w:rsid w:val="00E12345"/>
    <w:rsid w:val="00E145B5"/>
    <w:rsid w:val="00E25452"/>
    <w:rsid w:val="00E27305"/>
    <w:rsid w:val="00E4212C"/>
    <w:rsid w:val="00E45F1E"/>
    <w:rsid w:val="00E517FD"/>
    <w:rsid w:val="00E645BB"/>
    <w:rsid w:val="00E667CD"/>
    <w:rsid w:val="00E6735B"/>
    <w:rsid w:val="00E75D67"/>
    <w:rsid w:val="00E76953"/>
    <w:rsid w:val="00E91F49"/>
    <w:rsid w:val="00E95A1A"/>
    <w:rsid w:val="00EC0004"/>
    <w:rsid w:val="00EC613D"/>
    <w:rsid w:val="00EF0316"/>
    <w:rsid w:val="00EF2943"/>
    <w:rsid w:val="00F01473"/>
    <w:rsid w:val="00F074CE"/>
    <w:rsid w:val="00F13F5D"/>
    <w:rsid w:val="00F15B31"/>
    <w:rsid w:val="00F1680D"/>
    <w:rsid w:val="00F30E7B"/>
    <w:rsid w:val="00F31275"/>
    <w:rsid w:val="00F363FF"/>
    <w:rsid w:val="00F43DC4"/>
    <w:rsid w:val="00F43E49"/>
    <w:rsid w:val="00F51DD2"/>
    <w:rsid w:val="00F56FBE"/>
    <w:rsid w:val="00F657E5"/>
    <w:rsid w:val="00F67638"/>
    <w:rsid w:val="00F71EFC"/>
    <w:rsid w:val="00F91197"/>
    <w:rsid w:val="00F91454"/>
    <w:rsid w:val="00FA02D0"/>
    <w:rsid w:val="00FA6438"/>
    <w:rsid w:val="00FA7B33"/>
    <w:rsid w:val="00FD1486"/>
    <w:rsid w:val="00FD43B5"/>
    <w:rsid w:val="00FD6BA6"/>
    <w:rsid w:val="00FE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60189"/>
  <w15:docId w15:val="{18DC2376-B2E4-41D1-B84B-0C003AC4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905"/>
    <w:pPr>
      <w:spacing w:before="240" w:after="240" w:line="262" w:lineRule="auto"/>
    </w:pPr>
    <w:rPr>
      <w:rFonts w:ascii="FrutigerNext LT LightCn" w:eastAsia="Cambria" w:hAnsi="FrutigerNext LT LightCn" w:cs="Times New Roman"/>
      <w:kern w:val="22"/>
      <w:szCs w:val="20"/>
      <w14:ligatures w14:val="standard"/>
      <w14:numForm w14:val="lining"/>
      <w14:numSpacing w14:val="tabula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49"/>
    <w:pPr>
      <w:keepNext/>
      <w:keepLines/>
      <w:spacing w:line="240" w:lineRule="auto"/>
      <w:outlineLvl w:val="0"/>
    </w:pPr>
    <w:rPr>
      <w:rFonts w:eastAsiaTheme="majorEastAsia" w:cstheme="majorBidi"/>
      <w:bCs/>
      <w:color w:val="004F6D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3E49"/>
    <w:pPr>
      <w:keepNext/>
      <w:keepLines/>
      <w:spacing w:line="240" w:lineRule="auto"/>
      <w:outlineLvl w:val="1"/>
    </w:pPr>
    <w:rPr>
      <w:rFonts w:ascii="FrutigerNext LT Regular" w:eastAsiaTheme="majorEastAsia" w:hAnsi="FrutigerNext LT Regular" w:cstheme="majorBidi"/>
      <w:bCs/>
      <w:color w:val="004F6D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43E49"/>
    <w:pPr>
      <w:keepNext/>
      <w:keepLines/>
      <w:spacing w:line="240" w:lineRule="auto"/>
      <w:outlineLvl w:val="2"/>
    </w:pPr>
    <w:rPr>
      <w:rFonts w:ascii="FrutigerNext LT Medium" w:eastAsiaTheme="majorEastAsia" w:hAnsi="FrutigerNext LT Medium" w:cstheme="majorBidi"/>
      <w:bCs/>
      <w:color w:val="004F6D" w:themeColor="tex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43E49"/>
    <w:pPr>
      <w:keepNext/>
      <w:keepLines/>
      <w:spacing w:line="240" w:lineRule="auto"/>
      <w:outlineLvl w:val="3"/>
    </w:pPr>
    <w:rPr>
      <w:rFonts w:ascii="FrutigerNext LT Regular" w:eastAsiaTheme="majorEastAsia" w:hAnsi="FrutigerNext LT Regular" w:cstheme="majorBidi"/>
      <w:b/>
      <w:bCs/>
      <w:iCs/>
      <w:color w:val="004F6D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E49"/>
    <w:rPr>
      <w:rFonts w:ascii="FrutigerNext LT Light" w:eastAsia="Cambria" w:hAnsi="FrutigerNext LT Light" w:cs="Times New Roman"/>
      <w:kern w:val="22"/>
      <w:szCs w:val="20"/>
      <w14:ligatures w14:val="standard"/>
      <w14:numForm w14:val="lining"/>
      <w14:numSpacing w14:val="tabular"/>
    </w:rPr>
  </w:style>
  <w:style w:type="paragraph" w:styleId="Footer">
    <w:name w:val="footer"/>
    <w:basedOn w:val="Normal"/>
    <w:link w:val="FooterChar"/>
    <w:uiPriority w:val="99"/>
    <w:unhideWhenUsed/>
    <w:rsid w:val="00F43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E49"/>
    <w:rPr>
      <w:rFonts w:ascii="FrutigerNext LT Light" w:eastAsia="Cambria" w:hAnsi="FrutigerNext LT Light" w:cs="Times New Roman"/>
      <w:kern w:val="22"/>
      <w:szCs w:val="20"/>
      <w14:ligatures w14:val="standard"/>
      <w14:numForm w14:val="lining"/>
      <w14:numSpacing w14:val="tabular"/>
    </w:rPr>
  </w:style>
  <w:style w:type="paragraph" w:customStyle="1" w:styleId="Adresseexpditeurpetit">
    <w:name w:val="Adresse (expéditeur petit)"/>
    <w:basedOn w:val="Normal"/>
    <w:rsid w:val="00F43E49"/>
    <w:rPr>
      <w:sz w:val="18"/>
      <w:szCs w:val="1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E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49"/>
    <w:rPr>
      <w:rFonts w:ascii="Segoe UI" w:eastAsia="Cambria" w:hAnsi="Segoe UI" w:cs="Segoe UI"/>
      <w:kern w:val="22"/>
      <w:sz w:val="18"/>
      <w:szCs w:val="18"/>
      <w14:ligatures w14:val="standard"/>
      <w14:numForm w14:val="lining"/>
      <w14:numSpacing w14:val="tabular"/>
    </w:rPr>
  </w:style>
  <w:style w:type="character" w:styleId="Strong">
    <w:name w:val="Strong"/>
    <w:aliases w:val="Evidence"/>
    <w:basedOn w:val="DefaultParagraphFont"/>
    <w:uiPriority w:val="1"/>
    <w:qFormat/>
    <w:rsid w:val="006B7B33"/>
    <w:rPr>
      <w:rFonts w:ascii="FrutigerNext LT Light" w:hAnsi="FrutigerNext LT Light"/>
    </w:rPr>
  </w:style>
  <w:style w:type="paragraph" w:customStyle="1" w:styleId="Signature-nom">
    <w:name w:val="Signature - nom"/>
    <w:basedOn w:val="Normal"/>
    <w:rsid w:val="00F43E49"/>
    <w:pPr>
      <w:tabs>
        <w:tab w:val="left" w:pos="5727"/>
      </w:tabs>
      <w:spacing w:before="800" w:after="0"/>
    </w:pPr>
  </w:style>
  <w:style w:type="paragraph" w:customStyle="1" w:styleId="Destinataire">
    <w:name w:val="Destinataire"/>
    <w:basedOn w:val="Normal"/>
    <w:link w:val="DestinataireChar"/>
    <w:rsid w:val="00F43E49"/>
    <w:pPr>
      <w:spacing w:before="0" w:after="0" w:line="240" w:lineRule="auto"/>
    </w:pPr>
  </w:style>
  <w:style w:type="paragraph" w:customStyle="1" w:styleId="MonsieurMadame">
    <w:name w:val="Monsieur Madame"/>
    <w:basedOn w:val="Normal"/>
    <w:rsid w:val="00F43E49"/>
    <w:pPr>
      <w:spacing w:before="600" w:after="200"/>
    </w:pPr>
  </w:style>
  <w:style w:type="paragraph" w:customStyle="1" w:styleId="Signature-Titre">
    <w:name w:val="Signature - Titre"/>
    <w:basedOn w:val="Normal"/>
    <w:rsid w:val="00F43E49"/>
    <w:pPr>
      <w:tabs>
        <w:tab w:val="left" w:pos="5727"/>
      </w:tabs>
      <w:spacing w:before="0"/>
    </w:pPr>
  </w:style>
  <w:style w:type="paragraph" w:customStyle="1" w:styleId="Annexecc">
    <w:name w:val="Annexe cc"/>
    <w:basedOn w:val="Normal"/>
    <w:rsid w:val="00F43E49"/>
    <w:pPr>
      <w:spacing w:before="800" w:after="0"/>
    </w:pPr>
  </w:style>
  <w:style w:type="paragraph" w:customStyle="1" w:styleId="HeadRf">
    <w:name w:val="Head/Réf"/>
    <w:basedOn w:val="Normal"/>
    <w:autoRedefine/>
    <w:rsid w:val="00F43E49"/>
    <w:pPr>
      <w:spacing w:before="960" w:after="0"/>
      <w:contextualSpacing/>
    </w:pPr>
    <w:rPr>
      <w:noProof/>
      <w:szCs w:val="16"/>
      <w:lang w:eastAsia="fr-CH"/>
    </w:rPr>
  </w:style>
  <w:style w:type="paragraph" w:customStyle="1" w:styleId="HeadLieu">
    <w:name w:val="Head/Lieu"/>
    <w:basedOn w:val="Normal"/>
    <w:autoRedefine/>
    <w:rsid w:val="00E145B5"/>
    <w:pPr>
      <w:tabs>
        <w:tab w:val="left" w:pos="1701"/>
      </w:tabs>
      <w:spacing w:before="1200" w:after="0"/>
    </w:pPr>
    <w:rPr>
      <w:sz w:val="20"/>
    </w:rPr>
  </w:style>
  <w:style w:type="numbering" w:customStyle="1" w:styleId="NumLists">
    <w:name w:val="NumLists"/>
    <w:uiPriority w:val="99"/>
    <w:rsid w:val="00F43E49"/>
    <w:pPr>
      <w:numPr>
        <w:numId w:val="10"/>
      </w:numPr>
    </w:pPr>
  </w:style>
  <w:style w:type="paragraph" w:styleId="ListParagraph">
    <w:name w:val="List Paragraph"/>
    <w:basedOn w:val="Normal"/>
    <w:link w:val="ListParagraphChar"/>
    <w:uiPriority w:val="34"/>
    <w:rsid w:val="00F43E49"/>
    <w:pPr>
      <w:spacing w:before="0" w:after="0"/>
      <w:ind w:left="567"/>
      <w:contextualSpacing/>
    </w:pPr>
  </w:style>
  <w:style w:type="paragraph" w:customStyle="1" w:styleId="HeadSujet">
    <w:name w:val="Head/Sujet"/>
    <w:basedOn w:val="Normal"/>
    <w:link w:val="HeadSujetChar"/>
    <w:autoRedefine/>
    <w:rsid w:val="00F43E49"/>
    <w:pPr>
      <w:spacing w:before="520" w:after="680"/>
    </w:pPr>
    <w:rPr>
      <w:rFonts w:ascii="FrutigerNext LT Medium" w:hAnsi="FrutigerNext LT Medium"/>
    </w:rPr>
  </w:style>
  <w:style w:type="paragraph" w:customStyle="1" w:styleId="HeadAdresse">
    <w:name w:val="Head/Adresse"/>
    <w:basedOn w:val="Destinataire"/>
    <w:link w:val="HeadAdresseChar"/>
    <w:autoRedefine/>
    <w:qFormat/>
    <w:rsid w:val="00F43E49"/>
    <w:pPr>
      <w:contextualSpacing/>
    </w:pPr>
    <w:rPr>
      <w:color w:val="000000"/>
    </w:rPr>
  </w:style>
  <w:style w:type="character" w:customStyle="1" w:styleId="HeadSujetChar">
    <w:name w:val="Head/Sujet Char"/>
    <w:basedOn w:val="DefaultParagraphFont"/>
    <w:link w:val="HeadSujet"/>
    <w:rsid w:val="00F43E49"/>
    <w:rPr>
      <w:rFonts w:ascii="FrutigerNext LT Medium" w:eastAsia="Cambria" w:hAnsi="FrutigerNext LT Medium" w:cs="Times New Roman"/>
      <w:kern w:val="22"/>
      <w:szCs w:val="20"/>
      <w14:ligatures w14:val="standard"/>
      <w14:numForm w14:val="lining"/>
      <w14:numSpacing w14:val="tabular"/>
    </w:rPr>
  </w:style>
  <w:style w:type="paragraph" w:styleId="ListBullet">
    <w:name w:val="List Bullet"/>
    <w:basedOn w:val="Normal"/>
    <w:autoRedefine/>
    <w:uiPriority w:val="99"/>
    <w:unhideWhenUsed/>
    <w:qFormat/>
    <w:rsid w:val="00F43E49"/>
    <w:pPr>
      <w:numPr>
        <w:numId w:val="40"/>
      </w:numPr>
      <w:spacing w:before="0" w:after="0"/>
    </w:pPr>
  </w:style>
  <w:style w:type="character" w:customStyle="1" w:styleId="DestinataireChar">
    <w:name w:val="Destinataire Char"/>
    <w:basedOn w:val="DefaultParagraphFont"/>
    <w:link w:val="Destinataire"/>
    <w:rsid w:val="00F43E49"/>
    <w:rPr>
      <w:rFonts w:ascii="FrutigerNext LT Light" w:eastAsia="Cambria" w:hAnsi="FrutigerNext LT Light" w:cs="Times New Roman"/>
      <w:kern w:val="22"/>
      <w:szCs w:val="20"/>
      <w14:ligatures w14:val="standard"/>
      <w14:numForm w14:val="lining"/>
      <w14:numSpacing w14:val="tabular"/>
    </w:rPr>
  </w:style>
  <w:style w:type="character" w:customStyle="1" w:styleId="HeadAdresseChar">
    <w:name w:val="Head/Adresse Char"/>
    <w:basedOn w:val="DestinataireChar"/>
    <w:link w:val="HeadAdresse"/>
    <w:rsid w:val="00F43E49"/>
    <w:rPr>
      <w:rFonts w:ascii="FrutigerNext LT Light" w:eastAsia="Cambria" w:hAnsi="FrutigerNext LT Light" w:cs="Times New Roman"/>
      <w:color w:val="000000"/>
      <w:kern w:val="22"/>
      <w:szCs w:val="20"/>
      <w14:ligatures w14:val="standard"/>
      <w14:numForm w14:val="lining"/>
      <w14:numSpacing w14:val="tabular"/>
    </w:rPr>
  </w:style>
  <w:style w:type="numbering" w:customStyle="1" w:styleId="ListBullets">
    <w:name w:val="ListBullets"/>
    <w:uiPriority w:val="99"/>
    <w:rsid w:val="00F43E49"/>
    <w:pPr>
      <w:numPr>
        <w:numId w:val="5"/>
      </w:numPr>
    </w:pPr>
  </w:style>
  <w:style w:type="paragraph" w:styleId="ListNumber">
    <w:name w:val="List Number"/>
    <w:basedOn w:val="Normal"/>
    <w:autoRedefine/>
    <w:uiPriority w:val="99"/>
    <w:unhideWhenUsed/>
    <w:qFormat/>
    <w:rsid w:val="00F43E49"/>
    <w:pPr>
      <w:numPr>
        <w:numId w:val="34"/>
      </w:numPr>
      <w:spacing w:before="0" w:after="0"/>
      <w:contextualSpacing/>
    </w:pPr>
  </w:style>
  <w:style w:type="paragraph" w:styleId="ListBullet2">
    <w:name w:val="List Bullet 2"/>
    <w:basedOn w:val="ListBullet"/>
    <w:uiPriority w:val="99"/>
    <w:unhideWhenUsed/>
    <w:rsid w:val="00F43E49"/>
    <w:pPr>
      <w:numPr>
        <w:ilvl w:val="1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F43E49"/>
    <w:pPr>
      <w:numPr>
        <w:ilvl w:val="2"/>
      </w:numPr>
    </w:pPr>
  </w:style>
  <w:style w:type="paragraph" w:styleId="ListBullet4">
    <w:name w:val="List Bullet 4"/>
    <w:basedOn w:val="ListBullet3"/>
    <w:uiPriority w:val="99"/>
    <w:unhideWhenUsed/>
    <w:rsid w:val="00F43E49"/>
    <w:pPr>
      <w:numPr>
        <w:ilvl w:val="3"/>
      </w:numPr>
    </w:pPr>
  </w:style>
  <w:style w:type="paragraph" w:styleId="ListBullet5">
    <w:name w:val="List Bullet 5"/>
    <w:basedOn w:val="Normal"/>
    <w:uiPriority w:val="99"/>
    <w:unhideWhenUsed/>
    <w:rsid w:val="00F43E49"/>
    <w:pPr>
      <w:numPr>
        <w:ilvl w:val="4"/>
        <w:numId w:val="40"/>
      </w:numPr>
      <w:contextualSpacing/>
    </w:pPr>
  </w:style>
  <w:style w:type="paragraph" w:styleId="ListNumber2">
    <w:name w:val="List Number 2"/>
    <w:basedOn w:val="ListNumber"/>
    <w:uiPriority w:val="99"/>
    <w:unhideWhenUsed/>
    <w:rsid w:val="00F43E49"/>
    <w:pPr>
      <w:numPr>
        <w:numId w:val="0"/>
      </w:numPr>
      <w:tabs>
        <w:tab w:val="num" w:pos="851"/>
      </w:tabs>
      <w:ind w:left="851" w:hanging="113"/>
    </w:pPr>
  </w:style>
  <w:style w:type="paragraph" w:styleId="ListNumber3">
    <w:name w:val="List Number 3"/>
    <w:basedOn w:val="ListNumber2"/>
    <w:uiPriority w:val="99"/>
    <w:unhideWhenUsed/>
    <w:rsid w:val="00F43E49"/>
  </w:style>
  <w:style w:type="paragraph" w:styleId="ListNumber4">
    <w:name w:val="List Number 4"/>
    <w:basedOn w:val="ListNumber3"/>
    <w:uiPriority w:val="99"/>
    <w:unhideWhenUsed/>
    <w:rsid w:val="00F43E49"/>
    <w:pPr>
      <w:numPr>
        <w:ilvl w:val="3"/>
      </w:numPr>
      <w:tabs>
        <w:tab w:val="num" w:pos="851"/>
      </w:tabs>
      <w:ind w:left="851" w:hanging="113"/>
    </w:pPr>
  </w:style>
  <w:style w:type="paragraph" w:styleId="MessageHeader">
    <w:name w:val="Message Header"/>
    <w:basedOn w:val="Normal"/>
    <w:link w:val="MessageHeaderChar"/>
    <w:uiPriority w:val="99"/>
    <w:unhideWhenUsed/>
    <w:rsid w:val="00F43E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3E49"/>
    <w:rPr>
      <w:rFonts w:ascii="FrutigerNext LT Light" w:eastAsia="Cambria" w:hAnsi="FrutigerNext LT Light" w:cs="Times New Roman"/>
      <w:kern w:val="22"/>
      <w:szCs w:val="20"/>
      <w14:ligatures w14:val="standard"/>
      <w14:numForm w14:val="lining"/>
      <w14:numSpacing w14:val="tabular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F43E49"/>
    <w:rPr>
      <w:rFonts w:asciiTheme="majorHAnsi" w:eastAsiaTheme="majorEastAsia" w:hAnsiTheme="majorHAnsi" w:cstheme="majorBidi"/>
      <w:kern w:val="22"/>
      <w:sz w:val="24"/>
      <w:szCs w:val="24"/>
      <w:shd w:val="pct20" w:color="auto" w:fill="auto"/>
      <w14:ligatures w14:val="standard"/>
      <w14:numForm w14:val="lining"/>
      <w14:numSpacing w14:val="tabular"/>
    </w:rPr>
  </w:style>
  <w:style w:type="paragraph" w:styleId="ListNumber5">
    <w:name w:val="List Number 5"/>
    <w:basedOn w:val="ListNumber4"/>
    <w:uiPriority w:val="99"/>
    <w:unhideWhenUsed/>
    <w:rsid w:val="00F43E49"/>
    <w:pPr>
      <w:numPr>
        <w:ilvl w:val="4"/>
      </w:numPr>
      <w:tabs>
        <w:tab w:val="num" w:pos="851"/>
      </w:tabs>
      <w:ind w:left="851" w:hanging="113"/>
    </w:pPr>
  </w:style>
  <w:style w:type="character" w:customStyle="1" w:styleId="Heading1Char">
    <w:name w:val="Heading 1 Char"/>
    <w:basedOn w:val="DefaultParagraphFont"/>
    <w:link w:val="Heading1"/>
    <w:uiPriority w:val="9"/>
    <w:rsid w:val="00F43E49"/>
    <w:rPr>
      <w:rFonts w:ascii="FrutigerNext LT Light" w:eastAsiaTheme="majorEastAsia" w:hAnsi="FrutigerNext LT Light" w:cstheme="majorBidi"/>
      <w:bCs/>
      <w:color w:val="004F6D" w:themeColor="text1"/>
      <w:kern w:val="22"/>
      <w:sz w:val="32"/>
      <w:szCs w:val="28"/>
      <w14:ligatures w14:val="standard"/>
      <w14:numForm w14:val="lining"/>
      <w14:numSpacing w14:val="tabular"/>
    </w:rPr>
  </w:style>
  <w:style w:type="character" w:customStyle="1" w:styleId="Heading2Char">
    <w:name w:val="Heading 2 Char"/>
    <w:basedOn w:val="DefaultParagraphFont"/>
    <w:link w:val="Heading2"/>
    <w:uiPriority w:val="9"/>
    <w:rsid w:val="00F43E49"/>
    <w:rPr>
      <w:rFonts w:ascii="FrutigerNext LT Regular" w:eastAsiaTheme="majorEastAsia" w:hAnsi="FrutigerNext LT Regular" w:cstheme="majorBidi"/>
      <w:bCs/>
      <w:color w:val="004F6D" w:themeColor="text1"/>
      <w:kern w:val="22"/>
      <w:sz w:val="28"/>
      <w:szCs w:val="26"/>
      <w14:ligatures w14:val="standard"/>
      <w14:numForm w14:val="lining"/>
      <w14:numSpacing w14:val="tabular"/>
    </w:rPr>
  </w:style>
  <w:style w:type="character" w:customStyle="1" w:styleId="Heading3Char">
    <w:name w:val="Heading 3 Char"/>
    <w:basedOn w:val="DefaultParagraphFont"/>
    <w:link w:val="Heading3"/>
    <w:uiPriority w:val="9"/>
    <w:rsid w:val="00F43E49"/>
    <w:rPr>
      <w:rFonts w:ascii="FrutigerNext LT Medium" w:eastAsiaTheme="majorEastAsia" w:hAnsi="FrutigerNext LT Medium" w:cstheme="majorBidi"/>
      <w:bCs/>
      <w:color w:val="004F6D" w:themeColor="text1"/>
      <w:kern w:val="22"/>
      <w:sz w:val="24"/>
      <w:szCs w:val="20"/>
      <w14:ligatures w14:val="standard"/>
      <w14:numForm w14:val="lining"/>
      <w14:numSpacing w14:val="tabular"/>
    </w:rPr>
  </w:style>
  <w:style w:type="character" w:customStyle="1" w:styleId="Heading4Char">
    <w:name w:val="Heading 4 Char"/>
    <w:basedOn w:val="DefaultParagraphFont"/>
    <w:link w:val="Heading4"/>
    <w:uiPriority w:val="9"/>
    <w:rsid w:val="00F43E49"/>
    <w:rPr>
      <w:rFonts w:ascii="FrutigerNext LT Regular" w:eastAsiaTheme="majorEastAsia" w:hAnsi="FrutigerNext LT Regular" w:cstheme="majorBidi"/>
      <w:b/>
      <w:bCs/>
      <w:iCs/>
      <w:color w:val="004F6D" w:themeColor="text1"/>
      <w:kern w:val="22"/>
      <w:szCs w:val="20"/>
      <w14:ligatures w14:val="standard"/>
      <w14:numForm w14:val="lining"/>
      <w14:numSpacing w14:val="tabular"/>
    </w:rPr>
  </w:style>
  <w:style w:type="paragraph" w:customStyle="1" w:styleId="ListNuimber2">
    <w:name w:val="List Nuimber 2"/>
    <w:basedOn w:val="ListNumber"/>
    <w:rsid w:val="00F43E49"/>
    <w:pPr>
      <w:numPr>
        <w:ilvl w:val="1"/>
      </w:numPr>
    </w:pPr>
  </w:style>
  <w:style w:type="paragraph" w:customStyle="1" w:styleId="ListNuimber3">
    <w:name w:val="List Nuimber 3"/>
    <w:basedOn w:val="ListNumber2"/>
    <w:rsid w:val="00F43E49"/>
    <w:pPr>
      <w:numPr>
        <w:ilvl w:val="2"/>
        <w:numId w:val="34"/>
      </w:numPr>
    </w:pPr>
  </w:style>
  <w:style w:type="paragraph" w:customStyle="1" w:styleId="ListNuimber4">
    <w:name w:val="List Nuimber 4"/>
    <w:basedOn w:val="ListNumber3"/>
    <w:rsid w:val="00F43E49"/>
    <w:pPr>
      <w:numPr>
        <w:ilvl w:val="3"/>
        <w:numId w:val="34"/>
      </w:numPr>
    </w:pPr>
  </w:style>
  <w:style w:type="paragraph" w:customStyle="1" w:styleId="ListNuimber5">
    <w:name w:val="List Nuimber 5"/>
    <w:basedOn w:val="ListNumber4"/>
    <w:rsid w:val="00F43E49"/>
    <w:pPr>
      <w:numPr>
        <w:ilvl w:val="4"/>
        <w:numId w:val="34"/>
      </w:numPr>
    </w:pPr>
  </w:style>
  <w:style w:type="paragraph" w:customStyle="1" w:styleId="Note">
    <w:name w:val="Note"/>
    <w:basedOn w:val="Normal"/>
    <w:link w:val="NoteChar"/>
    <w:qFormat/>
    <w:rsid w:val="00F43E49"/>
    <w:pPr>
      <w:ind w:left="709" w:hanging="709"/>
    </w:pPr>
  </w:style>
  <w:style w:type="character" w:customStyle="1" w:styleId="NoteChar">
    <w:name w:val="Note Char"/>
    <w:basedOn w:val="DefaultParagraphFont"/>
    <w:link w:val="Note"/>
    <w:rsid w:val="00F43E49"/>
    <w:rPr>
      <w:rFonts w:ascii="FrutigerNext LT Light" w:eastAsia="Cambria" w:hAnsi="FrutigerNext LT Light" w:cs="Times New Roman"/>
      <w:kern w:val="22"/>
      <w:szCs w:val="20"/>
      <w14:ligatures w14:val="standard"/>
      <w14:numForm w14:val="lining"/>
      <w14:numSpacing w14:val="tabular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43E49"/>
    <w:pPr>
      <w:spacing w:line="240" w:lineRule="auto"/>
      <w:contextualSpacing/>
    </w:pPr>
    <w:rPr>
      <w:rFonts w:eastAsiaTheme="majorEastAsia" w:cstheme="majorBidi"/>
      <w:color w:val="004F6D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E49"/>
    <w:rPr>
      <w:rFonts w:ascii="FrutigerNext LT Light" w:eastAsiaTheme="majorEastAsia" w:hAnsi="FrutigerNext LT Light" w:cstheme="majorBidi"/>
      <w:color w:val="004F6D" w:themeColor="text1"/>
      <w:spacing w:val="5"/>
      <w:kern w:val="28"/>
      <w:sz w:val="52"/>
      <w:szCs w:val="52"/>
      <w14:ligatures w14:val="standard"/>
      <w14:numForm w14:val="lining"/>
      <w14:numSpacing w14:val="tabular"/>
    </w:rPr>
  </w:style>
  <w:style w:type="character" w:styleId="PlaceholderText">
    <w:name w:val="Placeholder Text"/>
    <w:basedOn w:val="DefaultParagraphFont"/>
    <w:uiPriority w:val="99"/>
    <w:semiHidden/>
    <w:rsid w:val="000119B6"/>
    <w:rPr>
      <w:color w:val="808080"/>
    </w:rPr>
  </w:style>
  <w:style w:type="table" w:styleId="TableGrid">
    <w:name w:val="Table Grid"/>
    <w:basedOn w:val="TableNormal"/>
    <w:uiPriority w:val="39"/>
    <w:rsid w:val="0021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pact">
    <w:name w:val="Compact"/>
    <w:basedOn w:val="DefaultParagraphFont"/>
    <w:uiPriority w:val="1"/>
    <w:qFormat/>
    <w:rsid w:val="00416905"/>
    <w:rPr>
      <w:rFonts w:ascii="FrutigerNext LT LightCn" w:hAnsi="FrutigerNext LT LightCn"/>
      <w:sz w:val="18"/>
    </w:rPr>
  </w:style>
  <w:style w:type="character" w:styleId="Hyperlink">
    <w:name w:val="Hyperlink"/>
    <w:basedOn w:val="DefaultParagraphFont"/>
    <w:uiPriority w:val="99"/>
    <w:unhideWhenUsed/>
    <w:rsid w:val="00AC315E"/>
    <w:rPr>
      <w:color w:val="00578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Doc\Art\Charte%20graphique\2013%20Document%20EPSITEC%20(papier%20blanc).dotx" TargetMode="External"/></Relationships>
</file>

<file path=word/theme/theme1.xml><?xml version="1.0" encoding="utf-8"?>
<a:theme xmlns:a="http://schemas.openxmlformats.org/drawingml/2006/main" name="Thème Office">
  <a:themeElements>
    <a:clrScheme name="Epsitec 2013">
      <a:dk1>
        <a:srgbClr val="004F6D"/>
      </a:dk1>
      <a:lt1>
        <a:srgbClr val="C9E1F3"/>
      </a:lt1>
      <a:dk2>
        <a:srgbClr val="790E11"/>
      </a:dk2>
      <a:lt2>
        <a:srgbClr val="EE939A"/>
      </a:lt2>
      <a:accent1>
        <a:srgbClr val="AF0917"/>
      </a:accent1>
      <a:accent2>
        <a:srgbClr val="E42124"/>
      </a:accent2>
      <a:accent3>
        <a:srgbClr val="2781B2"/>
      </a:accent3>
      <a:accent4>
        <a:srgbClr val="7BB1DB"/>
      </a:accent4>
      <a:accent5>
        <a:srgbClr val="48693E"/>
      </a:accent5>
      <a:accent6>
        <a:srgbClr val="856D39"/>
      </a:accent6>
      <a:hlink>
        <a:srgbClr val="005783"/>
      </a:hlink>
      <a:folHlink>
        <a:srgbClr val="005783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12E22-E289-4E9B-A0A7-3AB5D7BFC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 Document EPSITEC (papier blanc).dotx</Template>
  <TotalTime>117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Epsitec SA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Arnaud</dc:creator>
  <cp:lastModifiedBy>Catia Guidi</cp:lastModifiedBy>
  <cp:revision>135</cp:revision>
  <cp:lastPrinted>2013-07-26T08:03:00Z</cp:lastPrinted>
  <dcterms:created xsi:type="dcterms:W3CDTF">2019-03-17T06:34:00Z</dcterms:created>
  <dcterms:modified xsi:type="dcterms:W3CDTF">2021-06-10T05:00:00Z</dcterms:modified>
</cp:coreProperties>
</file>